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第七章答案（部分）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PIL import Image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PIL import ImageFilter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 = Image.open('D:\我.jpg')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om = im.filter(ImageFilter.CONTOUR)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om.save('D:\新我.jpg')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PIL import Image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 = Image.open('D:\自然.jpg')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r, g, b = im.split()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newr = r.point(lambda i:i*0)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om = Image.merge(im.mode,(newr,g,b))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om.save('D:\新自然.jpg')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PIL import Image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2：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keyword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 = keyword.kwlist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 = input("输入一个文件名:")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 = open(n,"r").readlines()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ls = []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i in f: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 = i.split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ls.append(i)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 = open(n,"w+")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i in range(len(ls)):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 f[i].isspace():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fo.write(" "+"\n")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 j in range(len(ls[i])):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x = ls[i][j]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x not in 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x = x.upper()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x = x.lower()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x == ls[i][len(ls[i])-1]: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fo.write(x+"\n")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fo.write(x+" 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43904"/>
    <w:rsid w:val="0894390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2018-05-13T15:20:00Z</dcterms:created>
  <dc:creator>哈＇哈哈……</dc:creator>
  <cp:lastModifiedBy>哈＇哈哈……</cp:lastModifiedBy>
  <dcterms:modified xsi:type="dcterms:W3CDTF">2018-05-13T15:23:31Z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